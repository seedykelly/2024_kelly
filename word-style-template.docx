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C442" w14:textId="32462D15" w:rsidR="00732200" w:rsidRDefault="00272D89" w:rsidP="00AA05EA">
      <w:pPr>
        <w:pStyle w:val="Heading6"/>
      </w:pPr>
      <w:proofErr w:type="spellStart"/>
      <w:r>
        <w:t>word_style_template</w:t>
      </w:r>
      <w:proofErr w:type="spellEnd"/>
    </w:p>
    <w:p w14:paraId="2D2C0AFE" w14:textId="77777777" w:rsidR="00732200" w:rsidRDefault="00272D89">
      <w:pPr>
        <w:pStyle w:val="Author"/>
      </w:pPr>
      <w:r>
        <w:t>Clint Kelly</w:t>
      </w:r>
    </w:p>
    <w:p w14:paraId="0DAE8526" w14:textId="77777777" w:rsidR="00732200" w:rsidRDefault="00272D89">
      <w:pPr>
        <w:pStyle w:val="Date"/>
      </w:pPr>
      <w:r>
        <w:t>30/08/2019</w:t>
      </w:r>
    </w:p>
    <w:p w14:paraId="7B36B23B" w14:textId="77777777" w:rsidR="00732200" w:rsidRDefault="00272D89" w:rsidP="00E129FB">
      <w:pPr>
        <w:pStyle w:val="Heading1"/>
      </w:pPr>
      <w:bookmarkStart w:id="0" w:name="r-markdown"/>
      <w:r>
        <w:t>R Markdown</w:t>
      </w:r>
      <w:bookmarkEnd w:id="0"/>
    </w:p>
    <w:p w14:paraId="7C6080CF" w14:textId="77777777" w:rsidR="00732200" w:rsidRPr="00B16553" w:rsidRDefault="00272D89" w:rsidP="00B16553">
      <w:pPr>
        <w:pStyle w:val="BodyText"/>
      </w:pPr>
      <w:r w:rsidRPr="00B16553">
        <w:t xml:space="preserve">This is an R Markdown document. Markdown is a simple formatting syntax for authoring HTML, PDF, and MS Word documents. For more details on using R Markdown see </w:t>
      </w:r>
      <w:hyperlink r:id="rId7">
        <w:r w:rsidRPr="00B16553">
          <w:rPr>
            <w:rStyle w:val="Hyperlink"/>
            <w:color w:val="auto"/>
          </w:rPr>
          <w:t>http://rmarkdown.rstudio.com</w:t>
        </w:r>
      </w:hyperlink>
      <w:r w:rsidRPr="00B16553">
        <w:t>.</w:t>
      </w:r>
    </w:p>
    <w:p w14:paraId="1D3A7D50" w14:textId="77777777" w:rsidR="00732200" w:rsidRPr="00B16553" w:rsidRDefault="00272D89" w:rsidP="00B16553">
      <w:pPr>
        <w:pStyle w:val="BodyText"/>
      </w:pPr>
      <w:r w:rsidRPr="00B16553">
        <w:t xml:space="preserve">When you click the Knit </w:t>
      </w:r>
      <w:proofErr w:type="gramStart"/>
      <w:r w:rsidRPr="00B16553">
        <w:t>button</w:t>
      </w:r>
      <w:proofErr w:type="gramEnd"/>
      <w:r w:rsidRPr="00B16553">
        <w:t xml:space="preserve"> a document will be generated that includes both content as well as the output of any embedded R code chunks within the document. You can embed an R code chunk like this:</w:t>
      </w:r>
    </w:p>
    <w:p w14:paraId="67E62021" w14:textId="77777777" w:rsidR="00732200" w:rsidRDefault="00272D8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26B896E" w14:textId="77777777" w:rsidR="00732200" w:rsidRDefault="00272D89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283E29A" w14:textId="77777777" w:rsidR="00732200" w:rsidRPr="00CB0BD1" w:rsidRDefault="00272D89">
      <w:pPr>
        <w:pStyle w:val="Heading2"/>
        <w:rPr>
          <w:szCs w:val="24"/>
        </w:rPr>
      </w:pPr>
      <w:bookmarkStart w:id="1" w:name="including-plots"/>
      <w:r w:rsidRPr="00CB0BD1">
        <w:rPr>
          <w:szCs w:val="24"/>
        </w:rPr>
        <w:t>Including Plots</w:t>
      </w:r>
      <w:bookmarkEnd w:id="1"/>
    </w:p>
    <w:p w14:paraId="08719215" w14:textId="37E7352E" w:rsidR="00D16E09" w:rsidRDefault="00272D89" w:rsidP="00B16553">
      <w:pPr>
        <w:pStyle w:val="BodyText"/>
      </w:pPr>
      <w:r>
        <w:t>You can also embed plots, for example:</w:t>
      </w:r>
    </w:p>
    <w:p w14:paraId="34FFCDEA" w14:textId="77777777" w:rsidR="00732200" w:rsidRDefault="00272D89">
      <w:pPr>
        <w:pStyle w:val="BodyText"/>
      </w:pPr>
      <w:r>
        <w:rPr>
          <w:noProof/>
        </w:rPr>
        <w:lastRenderedPageBreak/>
        <w:drawing>
          <wp:inline distT="0" distB="0" distL="0" distR="0" wp14:anchorId="7E971AA3" wp14:editId="05E5CB6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B49B2" w14:textId="1D60F2BC" w:rsidR="00732200" w:rsidRDefault="00272D8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B4CDF6E" w14:textId="2126B2A6" w:rsidR="00D16E09" w:rsidRPr="00D37451" w:rsidRDefault="00D37451">
      <w:pPr>
        <w:pStyle w:val="BodyText"/>
        <w:rPr>
          <w:sz w:val="28"/>
          <w:szCs w:val="28"/>
        </w:rPr>
      </w:pPr>
      <w:r w:rsidRPr="00D37451">
        <w:rPr>
          <w:sz w:val="28"/>
          <w:szCs w:val="28"/>
        </w:rPr>
        <w:t>Address</w:t>
      </w:r>
    </w:p>
    <w:p w14:paraId="7DA89136" w14:textId="77777777" w:rsidR="00D16E09" w:rsidRDefault="00D16E09">
      <w:pPr>
        <w:pStyle w:val="BodyText"/>
      </w:pPr>
    </w:p>
    <w:sectPr w:rsidR="00D16E09" w:rsidSect="00851699">
      <w:pgSz w:w="12240" w:h="15840"/>
      <w:pgMar w:top="1440" w:right="1474" w:bottom="1440" w:left="1474" w:header="737" w:footer="737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50068" w14:textId="77777777" w:rsidR="00DB45E1" w:rsidRDefault="00DB45E1">
      <w:pPr>
        <w:spacing w:after="0"/>
      </w:pPr>
      <w:r>
        <w:separator/>
      </w:r>
    </w:p>
  </w:endnote>
  <w:endnote w:type="continuationSeparator" w:id="0">
    <w:p w14:paraId="03346426" w14:textId="77777777" w:rsidR="00DB45E1" w:rsidRDefault="00DB45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variable"/>
    <w:sig w:usb0="0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CAE2" w14:textId="77777777" w:rsidR="00DB45E1" w:rsidRDefault="00DB45E1">
      <w:r>
        <w:separator/>
      </w:r>
    </w:p>
  </w:footnote>
  <w:footnote w:type="continuationSeparator" w:id="0">
    <w:p w14:paraId="5B2DDBC2" w14:textId="77777777" w:rsidR="00DB45E1" w:rsidRDefault="00DB4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5E45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5E26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7EE0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76EA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ACF7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5CDB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883D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5A45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826D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543F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5CEFC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E3D24D9"/>
    <w:multiLevelType w:val="multilevel"/>
    <w:tmpl w:val="1E004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72E80"/>
    <w:multiLevelType w:val="hybridMultilevel"/>
    <w:tmpl w:val="1E004D3C"/>
    <w:lvl w:ilvl="0" w:tplc="99CE243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054215">
    <w:abstractNumId w:val="10"/>
  </w:num>
  <w:num w:numId="2" w16cid:durableId="1866140359">
    <w:abstractNumId w:val="0"/>
  </w:num>
  <w:num w:numId="3" w16cid:durableId="2053848946">
    <w:abstractNumId w:val="1"/>
  </w:num>
  <w:num w:numId="4" w16cid:durableId="1342463185">
    <w:abstractNumId w:val="2"/>
  </w:num>
  <w:num w:numId="5" w16cid:durableId="1274483611">
    <w:abstractNumId w:val="3"/>
  </w:num>
  <w:num w:numId="6" w16cid:durableId="995885320">
    <w:abstractNumId w:val="8"/>
  </w:num>
  <w:num w:numId="7" w16cid:durableId="896205620">
    <w:abstractNumId w:val="4"/>
  </w:num>
  <w:num w:numId="8" w16cid:durableId="1489981213">
    <w:abstractNumId w:val="5"/>
  </w:num>
  <w:num w:numId="9" w16cid:durableId="829293693">
    <w:abstractNumId w:val="6"/>
  </w:num>
  <w:num w:numId="10" w16cid:durableId="456608145">
    <w:abstractNumId w:val="7"/>
  </w:num>
  <w:num w:numId="11" w16cid:durableId="75834470">
    <w:abstractNumId w:val="9"/>
  </w:num>
  <w:num w:numId="12" w16cid:durableId="1124497384">
    <w:abstractNumId w:val="12"/>
  </w:num>
  <w:num w:numId="13" w16cid:durableId="4421943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07DE"/>
    <w:rsid w:val="000C346C"/>
    <w:rsid w:val="000E7DF5"/>
    <w:rsid w:val="00106939"/>
    <w:rsid w:val="00193F49"/>
    <w:rsid w:val="001979AD"/>
    <w:rsid w:val="001D38FE"/>
    <w:rsid w:val="001E40BB"/>
    <w:rsid w:val="001F5DEF"/>
    <w:rsid w:val="00252E2E"/>
    <w:rsid w:val="00272D89"/>
    <w:rsid w:val="002D1FEF"/>
    <w:rsid w:val="00414294"/>
    <w:rsid w:val="0043074D"/>
    <w:rsid w:val="004E29B3"/>
    <w:rsid w:val="004F0318"/>
    <w:rsid w:val="004F1E13"/>
    <w:rsid w:val="004F313A"/>
    <w:rsid w:val="0051212F"/>
    <w:rsid w:val="00514785"/>
    <w:rsid w:val="00581971"/>
    <w:rsid w:val="00590D07"/>
    <w:rsid w:val="005C4826"/>
    <w:rsid w:val="00603165"/>
    <w:rsid w:val="00641EC4"/>
    <w:rsid w:val="0065421B"/>
    <w:rsid w:val="006B4643"/>
    <w:rsid w:val="006B5CD4"/>
    <w:rsid w:val="006C5D88"/>
    <w:rsid w:val="00732200"/>
    <w:rsid w:val="0074662F"/>
    <w:rsid w:val="00746FBE"/>
    <w:rsid w:val="007472BC"/>
    <w:rsid w:val="00753713"/>
    <w:rsid w:val="00783F9C"/>
    <w:rsid w:val="00784D58"/>
    <w:rsid w:val="00796EEA"/>
    <w:rsid w:val="0079719B"/>
    <w:rsid w:val="007F5E62"/>
    <w:rsid w:val="00812558"/>
    <w:rsid w:val="00851699"/>
    <w:rsid w:val="008D6863"/>
    <w:rsid w:val="008E79E4"/>
    <w:rsid w:val="0090509B"/>
    <w:rsid w:val="00921965"/>
    <w:rsid w:val="00923B2D"/>
    <w:rsid w:val="00930300"/>
    <w:rsid w:val="009516B1"/>
    <w:rsid w:val="009679C5"/>
    <w:rsid w:val="00975F65"/>
    <w:rsid w:val="009815B0"/>
    <w:rsid w:val="00A52F6C"/>
    <w:rsid w:val="00A5426C"/>
    <w:rsid w:val="00AA05EA"/>
    <w:rsid w:val="00AC0509"/>
    <w:rsid w:val="00AD10C6"/>
    <w:rsid w:val="00B122AB"/>
    <w:rsid w:val="00B16553"/>
    <w:rsid w:val="00B229FD"/>
    <w:rsid w:val="00B86B75"/>
    <w:rsid w:val="00BC19B9"/>
    <w:rsid w:val="00BC48D5"/>
    <w:rsid w:val="00BF10FD"/>
    <w:rsid w:val="00C36279"/>
    <w:rsid w:val="00C742F5"/>
    <w:rsid w:val="00C91552"/>
    <w:rsid w:val="00CB0BD1"/>
    <w:rsid w:val="00CD5B1B"/>
    <w:rsid w:val="00D16E09"/>
    <w:rsid w:val="00D37451"/>
    <w:rsid w:val="00D63932"/>
    <w:rsid w:val="00D700CE"/>
    <w:rsid w:val="00DB45E1"/>
    <w:rsid w:val="00E129FB"/>
    <w:rsid w:val="00E315A3"/>
    <w:rsid w:val="00E377EC"/>
    <w:rsid w:val="00E42ECF"/>
    <w:rsid w:val="00EC40EF"/>
    <w:rsid w:val="00EE03BB"/>
    <w:rsid w:val="00EE114C"/>
    <w:rsid w:val="00EE14C9"/>
    <w:rsid w:val="00EE6CB3"/>
    <w:rsid w:val="00F04470"/>
    <w:rsid w:val="00F949F0"/>
    <w:rsid w:val="00FD1322"/>
    <w:rsid w:val="00FD4D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A1C81"/>
  <w15:docId w15:val="{5BFB241F-F9C5-5249-B593-A9F38C87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5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B0B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050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03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32"/>
    </w:rPr>
  </w:style>
  <w:style w:type="paragraph" w:styleId="Heading5">
    <w:name w:val="heading 5"/>
    <w:basedOn w:val="Normal"/>
    <w:next w:val="BodyText"/>
    <w:uiPriority w:val="9"/>
    <w:unhideWhenUsed/>
    <w:qFormat/>
    <w:rsid w:val="0074662F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rsid w:val="000E7DF5"/>
    <w:pPr>
      <w:keepNext/>
      <w:keepLines/>
      <w:spacing w:before="200" w:after="0"/>
      <w:jc w:val="center"/>
      <w:outlineLvl w:val="5"/>
    </w:pPr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B122A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F5E62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D10C6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921965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F5E62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8E79E4"/>
  </w:style>
  <w:style w:type="table" w:styleId="TableGrid">
    <w:name w:val="Table Grid"/>
    <w:aliases w:val="Table Paper"/>
    <w:basedOn w:val="TableNormal"/>
    <w:rsid w:val="00C91552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">
    <w:name w:val="TableA"/>
    <w:basedOn w:val="TableGrid"/>
    <w:uiPriority w:val="99"/>
    <w:rsid w:val="00FD1322"/>
    <w:rPr>
      <w:rFonts w:cs="Times New Roman (Body CS)"/>
    </w:rPr>
    <w:tblPr/>
  </w:style>
  <w:style w:type="table" w:styleId="PlainTable1">
    <w:name w:val="Plain Table 1"/>
    <w:basedOn w:val="TableNormal"/>
    <w:rsid w:val="0092196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rsid w:val="00921965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83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word_style_template</vt:lpstr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word_style_template</dc:title>
  <dc:creator>Clint Kelly</dc:creator>
  <cp:keywords/>
  <cp:lastModifiedBy>Kelly, Clint Dale</cp:lastModifiedBy>
  <cp:revision>53</cp:revision>
  <dcterms:created xsi:type="dcterms:W3CDTF">2019-08-30T14:30:00Z</dcterms:created>
  <dcterms:modified xsi:type="dcterms:W3CDTF">2024-05-30T15:18:00Z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30/08/2019</vt:lpwstr>
  </property>
  <property fmtid="{D5CDD505-2E9C-101B-9397-08002B2CF9AE}" pid="3" name="output">
    <vt:lpwstr>word_document</vt:lpwstr>
  </property>
</Properties>
</file>